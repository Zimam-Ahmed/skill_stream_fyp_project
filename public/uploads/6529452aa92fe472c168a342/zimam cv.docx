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539"/>
        <w:gridCol w:w="703"/>
        <w:gridCol w:w="6531"/>
      </w:tblGrid>
      <w:tr w:rsidR="001B2ABD" w14:paraId="4D105F93" w14:textId="77777777" w:rsidTr="002E630D">
        <w:trPr>
          <w:trHeight w:val="3442"/>
        </w:trPr>
        <w:tc>
          <w:tcPr>
            <w:tcW w:w="3539" w:type="dxa"/>
            <w:vAlign w:val="bottom"/>
          </w:tcPr>
          <w:p w14:paraId="43AF79EA" w14:textId="23533AD0" w:rsidR="001B2ABD" w:rsidRDefault="00D338BE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80A8F7D" wp14:editId="2C2C83A1">
                  <wp:extent cx="1504950" cy="1916430"/>
                  <wp:effectExtent l="133350" t="114300" r="133350" b="1600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9164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" w:type="dxa"/>
          </w:tcPr>
          <w:p w14:paraId="3DE4D8BB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531" w:type="dxa"/>
            <w:vAlign w:val="bottom"/>
          </w:tcPr>
          <w:p w14:paraId="0F5B45CB" w14:textId="0F8B2480" w:rsidR="001B2ABD" w:rsidRPr="006B0622" w:rsidRDefault="00D338BE" w:rsidP="001B2ABD">
            <w:pPr>
              <w:pStyle w:val="Title"/>
              <w:rPr>
                <w:rFonts w:ascii="Times New Roman" w:hAnsi="Times New Roman" w:cs="Times New Roman"/>
              </w:rPr>
            </w:pPr>
            <w:r w:rsidRPr="006B0622">
              <w:rPr>
                <w:rFonts w:ascii="Times New Roman" w:hAnsi="Times New Roman" w:cs="Times New Roman"/>
              </w:rPr>
              <w:t>ZIMAM AHMED</w:t>
            </w:r>
          </w:p>
          <w:p w14:paraId="3B9137A4" w14:textId="776CA1F8" w:rsidR="001B2ABD" w:rsidRDefault="00276375" w:rsidP="001B2ABD">
            <w:pPr>
              <w:pStyle w:val="Subtitle"/>
            </w:pPr>
            <w:r w:rsidRPr="00494406">
              <w:rPr>
                <w:spacing w:val="0"/>
                <w:w w:val="57"/>
              </w:rPr>
              <w:t>Software Engineer Inter</w:t>
            </w:r>
            <w:r w:rsidRPr="00494406">
              <w:rPr>
                <w:spacing w:val="10"/>
                <w:w w:val="57"/>
              </w:rPr>
              <w:t>n</w:t>
            </w:r>
          </w:p>
        </w:tc>
      </w:tr>
      <w:tr w:rsidR="001B2ABD" w14:paraId="49F8859F" w14:textId="77777777" w:rsidTr="002E630D">
        <w:trPr>
          <w:trHeight w:val="6906"/>
        </w:trPr>
        <w:tc>
          <w:tcPr>
            <w:tcW w:w="3539" w:type="dxa"/>
          </w:tcPr>
          <w:sdt>
            <w:sdtPr>
              <w:id w:val="-1711873194"/>
              <w:placeholder>
                <w:docPart w:val="6763704F085242EA83E2BCF638114457"/>
              </w:placeholder>
              <w:temporary/>
              <w:showingPlcHdr/>
              <w15:appearance w15:val="hidden"/>
            </w:sdtPr>
            <w:sdtEndPr/>
            <w:sdtContent>
              <w:p w14:paraId="082F71CF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06D25D1B" w14:textId="6E731AEB" w:rsidR="00036450" w:rsidRPr="000847D5" w:rsidRDefault="001F0090" w:rsidP="005B76C0">
            <w:pPr>
              <w:rPr>
                <w:color w:val="000000" w:themeColor="text1"/>
              </w:rPr>
            </w:pPr>
            <w:r>
              <w:t xml:space="preserve">I have </w:t>
            </w:r>
            <w:proofErr w:type="gramStart"/>
            <w:r>
              <w:t>a</w:t>
            </w:r>
            <w:proofErr w:type="gramEnd"/>
            <w:r>
              <w:t xml:space="preserve"> understanding of many technical subjects</w:t>
            </w:r>
            <w:r w:rsidR="000847D5">
              <w:rPr>
                <w:color w:val="000000" w:themeColor="text1"/>
              </w:rPr>
              <w:t xml:space="preserve"> with intuitive problem solving skills </w:t>
            </w:r>
          </w:p>
          <w:p w14:paraId="33F09DDE" w14:textId="77777777" w:rsidR="00861017" w:rsidRDefault="00861017" w:rsidP="00861017"/>
          <w:sdt>
            <w:sdtPr>
              <w:id w:val="-1954003311"/>
              <w:placeholder>
                <w:docPart w:val="A8838F65C3D3493EA94A89EADBB5DAF9"/>
              </w:placeholder>
              <w:temporary/>
              <w:showingPlcHdr/>
              <w15:appearance w15:val="hidden"/>
            </w:sdtPr>
            <w:sdtEndPr/>
            <w:sdtContent>
              <w:p w14:paraId="4F4A9878" w14:textId="77777777" w:rsidR="00036450" w:rsidRPr="00CB0055" w:rsidRDefault="00CB0055" w:rsidP="00B97A7F">
                <w:pPr>
                  <w:pStyle w:val="Heading3"/>
                  <w:spacing w:line="216" w:lineRule="auto"/>
                </w:pPr>
                <w:r w:rsidRPr="00B97A7F">
                  <w:rPr>
                    <w:sz w:val="24"/>
                    <w:szCs w:val="22"/>
                  </w:rPr>
                  <w:t>Contact</w:t>
                </w:r>
              </w:p>
            </w:sdtContent>
          </w:sdt>
          <w:sdt>
            <w:sdtPr>
              <w:id w:val="1111563247"/>
              <w:placeholder>
                <w:docPart w:val="461402BF52434681AE1C434557D83F31"/>
              </w:placeholder>
              <w:temporary/>
              <w:showingPlcHdr/>
              <w15:appearance w15:val="hidden"/>
            </w:sdtPr>
            <w:sdtEndPr/>
            <w:sdtContent>
              <w:p w14:paraId="7BC80E41" w14:textId="77777777" w:rsidR="004D3011" w:rsidRDefault="004D3011" w:rsidP="00B97A7F">
                <w:pPr>
                  <w:spacing w:line="216" w:lineRule="auto"/>
                </w:pPr>
                <w:r w:rsidRPr="004D3011">
                  <w:t>PHONE:</w:t>
                </w:r>
              </w:p>
            </w:sdtContent>
          </w:sdt>
          <w:p w14:paraId="44D7CB93" w14:textId="47A2C63B" w:rsidR="004D3011" w:rsidRDefault="000D28A0" w:rsidP="00B97A7F">
            <w:pPr>
              <w:spacing w:line="216" w:lineRule="auto"/>
            </w:pPr>
            <w:r>
              <w:t>03</w:t>
            </w:r>
            <w:r w:rsidR="00864D0C">
              <w:t>16 4157859</w:t>
            </w:r>
          </w:p>
          <w:p w14:paraId="4F911904" w14:textId="77777777" w:rsidR="004D3011" w:rsidRDefault="004D3011" w:rsidP="00B97A7F">
            <w:pPr>
              <w:spacing w:line="216" w:lineRule="auto"/>
            </w:pPr>
          </w:p>
          <w:sdt>
            <w:sdtPr>
              <w:id w:val="-240260293"/>
              <w:placeholder>
                <w:docPart w:val="BB37264557544124ADB81AA2C4A5AECE"/>
              </w:placeholder>
              <w:temporary/>
              <w:showingPlcHdr/>
              <w15:appearance w15:val="hidden"/>
            </w:sdtPr>
            <w:sdtEndPr/>
            <w:sdtContent>
              <w:p w14:paraId="0C798107" w14:textId="77777777" w:rsidR="004D3011" w:rsidRDefault="004D3011" w:rsidP="00B97A7F">
                <w:pPr>
                  <w:spacing w:line="216" w:lineRule="auto"/>
                </w:pPr>
                <w:r w:rsidRPr="004D3011">
                  <w:t>EMAIL:</w:t>
                </w:r>
              </w:p>
            </w:sdtContent>
          </w:sdt>
          <w:p w14:paraId="2C57A377" w14:textId="34058319" w:rsidR="00036450" w:rsidRPr="00E4381A" w:rsidRDefault="00864D0C" w:rsidP="00B97A7F">
            <w:pPr>
              <w:spacing w:line="216" w:lineRule="auto"/>
              <w:rPr>
                <w:rStyle w:val="Hyperlink"/>
              </w:rPr>
            </w:pPr>
            <w:r>
              <w:t>Zimamahmad48</w:t>
            </w:r>
            <w:r w:rsidR="004C37A9">
              <w:t>@gmail.com</w:t>
            </w:r>
          </w:p>
          <w:p w14:paraId="3926CF5E" w14:textId="541048EB" w:rsidR="004D3011" w:rsidRPr="00B97A7F" w:rsidRDefault="00B64F7C" w:rsidP="00CB0055">
            <w:pPr>
              <w:pStyle w:val="Heading3"/>
              <w:rPr>
                <w:sz w:val="24"/>
              </w:rPr>
            </w:pPr>
            <w:r w:rsidRPr="00B97A7F">
              <w:rPr>
                <w:sz w:val="24"/>
              </w:rPr>
              <w:t>Professional skills</w:t>
            </w:r>
          </w:p>
          <w:p w14:paraId="43E61DA6" w14:textId="0DC5B110" w:rsidR="00861017" w:rsidRPr="002240BC" w:rsidRDefault="00861017" w:rsidP="00861017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 w:rsidRPr="002240BC">
              <w:rPr>
                <w:szCs w:val="18"/>
              </w:rPr>
              <w:t xml:space="preserve">Working information on </w:t>
            </w:r>
            <w:r w:rsidR="00CC1E7D">
              <w:rPr>
                <w:szCs w:val="18"/>
              </w:rPr>
              <w:t>computer languages</w:t>
            </w:r>
            <w:r w:rsidRPr="002240BC">
              <w:rPr>
                <w:szCs w:val="18"/>
              </w:rPr>
              <w:t xml:space="preserve"> for </w:t>
            </w:r>
            <w:r w:rsidR="00CC1E7D">
              <w:rPr>
                <w:szCs w:val="18"/>
              </w:rPr>
              <w:t>example C,</w:t>
            </w:r>
            <w:r w:rsidRPr="002240BC">
              <w:rPr>
                <w:szCs w:val="18"/>
              </w:rPr>
              <w:t xml:space="preserve"> C++</w:t>
            </w:r>
            <w:r w:rsidR="00CC1E7D">
              <w:rPr>
                <w:szCs w:val="18"/>
              </w:rPr>
              <w:t xml:space="preserve">, </w:t>
            </w:r>
            <w:r w:rsidRPr="002240BC">
              <w:rPr>
                <w:szCs w:val="18"/>
              </w:rPr>
              <w:t>JAVA</w:t>
            </w:r>
            <w:r w:rsidR="00CC1E7D">
              <w:rPr>
                <w:szCs w:val="18"/>
              </w:rPr>
              <w:t>, HTML, PHP, CSS, MYSQL</w:t>
            </w:r>
            <w:r w:rsidRPr="002240BC">
              <w:rPr>
                <w:szCs w:val="18"/>
              </w:rPr>
              <w:t xml:space="preserve"> </w:t>
            </w:r>
            <w:r w:rsidR="00B64F7C" w:rsidRPr="002240BC">
              <w:rPr>
                <w:szCs w:val="18"/>
              </w:rPr>
              <w:t>and so</w:t>
            </w:r>
            <w:r w:rsidRPr="002240BC">
              <w:rPr>
                <w:szCs w:val="18"/>
              </w:rPr>
              <w:t xml:space="preserve"> forth.</w:t>
            </w:r>
          </w:p>
          <w:p w14:paraId="2E6452F1" w14:textId="7DA356A6" w:rsidR="001556F3" w:rsidRDefault="001556F3" w:rsidP="00861017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>Communication skills</w:t>
            </w:r>
          </w:p>
          <w:p w14:paraId="65340E3C" w14:textId="389C3ACE" w:rsidR="00861017" w:rsidRPr="002240BC" w:rsidRDefault="00861017" w:rsidP="00861017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 w:rsidRPr="002240BC">
              <w:rPr>
                <w:szCs w:val="18"/>
              </w:rPr>
              <w:t xml:space="preserve">Solid critical thinking </w:t>
            </w:r>
          </w:p>
          <w:p w14:paraId="19130803" w14:textId="13604384" w:rsidR="00861017" w:rsidRPr="002240BC" w:rsidRDefault="00861017" w:rsidP="00861017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 w:rsidRPr="002240BC">
              <w:rPr>
                <w:szCs w:val="18"/>
              </w:rPr>
              <w:t>Solid coordinat</w:t>
            </w:r>
            <w:r w:rsidR="00864D0C">
              <w:rPr>
                <w:szCs w:val="18"/>
              </w:rPr>
              <w:t>ion</w:t>
            </w:r>
            <w:r w:rsidRPr="002240BC">
              <w:rPr>
                <w:szCs w:val="18"/>
              </w:rPr>
              <w:t xml:space="preserve"> and incredibly high scrupulousness.</w:t>
            </w:r>
          </w:p>
          <w:p w14:paraId="59578D49" w14:textId="741201AB" w:rsidR="00882AD5" w:rsidRDefault="00861017" w:rsidP="00882AD5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 w:rsidRPr="002240BC">
              <w:rPr>
                <w:szCs w:val="18"/>
              </w:rPr>
              <w:t>Remarkable oral and composed relational abilities.</w:t>
            </w:r>
          </w:p>
          <w:p w14:paraId="645B5DE1" w14:textId="77777777" w:rsidR="000847D5" w:rsidRDefault="000847D5" w:rsidP="000847D5">
            <w:pPr>
              <w:rPr>
                <w:b/>
                <w:bCs/>
                <w:color w:val="548AB7" w:themeColor="accent1" w:themeShade="BF"/>
                <w:sz w:val="24"/>
                <w:szCs w:val="24"/>
              </w:rPr>
            </w:pPr>
          </w:p>
          <w:p w14:paraId="35A3372D" w14:textId="77777777" w:rsidR="006B0622" w:rsidRDefault="006B0622" w:rsidP="00882AD5">
            <w:pPr>
              <w:rPr>
                <w:b/>
                <w:bCs/>
                <w:color w:val="548AB7" w:themeColor="accent1" w:themeShade="BF"/>
                <w:sz w:val="24"/>
                <w:szCs w:val="24"/>
              </w:rPr>
            </w:pPr>
          </w:p>
          <w:p w14:paraId="745FAB7F" w14:textId="77777777" w:rsidR="00882AD5" w:rsidRDefault="00494406" w:rsidP="000847D5">
            <w:pPr>
              <w:rPr>
                <w:b/>
                <w:bCs/>
                <w:color w:val="548AB7" w:themeColor="accent1" w:themeShade="BF"/>
                <w:sz w:val="24"/>
                <w:szCs w:val="24"/>
              </w:rPr>
            </w:pPr>
            <w:r>
              <w:rPr>
                <w:b/>
                <w:bCs/>
                <w:color w:val="548AB7" w:themeColor="accent1" w:themeShade="BF"/>
                <w:sz w:val="24"/>
                <w:szCs w:val="24"/>
              </w:rPr>
              <w:t>Hobbies and interests</w:t>
            </w:r>
          </w:p>
          <w:p w14:paraId="71A8A4FC" w14:textId="317D64D2" w:rsidR="00494406" w:rsidRDefault="00494406" w:rsidP="00494406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>Photography</w:t>
            </w:r>
          </w:p>
          <w:p w14:paraId="402DD417" w14:textId="77777777" w:rsidR="002E630D" w:rsidRDefault="002E630D" w:rsidP="00494406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>Videos and photo editing</w:t>
            </w:r>
          </w:p>
          <w:p w14:paraId="329196FE" w14:textId="2D40B26F" w:rsidR="002E630D" w:rsidRDefault="002E630D" w:rsidP="00494406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 xml:space="preserve">Reading  </w:t>
            </w:r>
          </w:p>
          <w:p w14:paraId="0EE65DAC" w14:textId="1BF71E3D" w:rsidR="002E630D" w:rsidRDefault="002E630D" w:rsidP="00494406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 xml:space="preserve">Cricket </w:t>
            </w:r>
          </w:p>
          <w:p w14:paraId="724FC188" w14:textId="397D70A1" w:rsidR="002E630D" w:rsidRPr="002240BC" w:rsidRDefault="002E630D" w:rsidP="00494406">
            <w:pPr>
              <w:pStyle w:val="ListParagraph"/>
              <w:numPr>
                <w:ilvl w:val="0"/>
                <w:numId w:val="2"/>
              </w:numPr>
              <w:rPr>
                <w:szCs w:val="18"/>
              </w:rPr>
            </w:pPr>
            <w:r>
              <w:rPr>
                <w:szCs w:val="18"/>
              </w:rPr>
              <w:t>Online PC gaming</w:t>
            </w:r>
          </w:p>
          <w:p w14:paraId="12887897" w14:textId="1D8DEF28" w:rsidR="00494406" w:rsidRPr="00882AD5" w:rsidRDefault="00494406" w:rsidP="00494406">
            <w:pPr>
              <w:rPr>
                <w:szCs w:val="18"/>
              </w:rPr>
            </w:pPr>
            <w:r w:rsidRPr="002240BC">
              <w:rPr>
                <w:szCs w:val="18"/>
              </w:rPr>
              <w:t>l</w:t>
            </w:r>
          </w:p>
        </w:tc>
        <w:tc>
          <w:tcPr>
            <w:tcW w:w="703" w:type="dxa"/>
          </w:tcPr>
          <w:p w14:paraId="1886FB05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531" w:type="dxa"/>
          </w:tcPr>
          <w:sdt>
            <w:sdtPr>
              <w:id w:val="1049110328"/>
              <w:placeholder>
                <w:docPart w:val="D41B62D364264CEC9F5D459B7D342CE9"/>
              </w:placeholder>
              <w:temporary/>
              <w:showingPlcHdr/>
              <w15:appearance w15:val="hidden"/>
            </w:sdtPr>
            <w:sdtEndPr/>
            <w:sdtContent>
              <w:p w14:paraId="0D58B135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4FC63B31" w14:textId="77777777" w:rsidR="00265D02" w:rsidRDefault="00265D02" w:rsidP="00265D02">
            <w:pPr>
              <w:pStyle w:val="Date"/>
            </w:pPr>
          </w:p>
          <w:p w14:paraId="74828F74" w14:textId="743EEADD" w:rsidR="00265D02" w:rsidRDefault="00265D02" w:rsidP="00265D02">
            <w:r w:rsidRPr="00AB120A">
              <w:rPr>
                <w:b/>
                <w:bCs/>
              </w:rPr>
              <w:t>BS Software Engineering</w:t>
            </w:r>
          </w:p>
          <w:p w14:paraId="1E92EF2F" w14:textId="4AE6C121" w:rsidR="00036450" w:rsidRPr="00036450" w:rsidRDefault="00265D02" w:rsidP="00B359E4">
            <w:pPr>
              <w:pStyle w:val="Heading4"/>
            </w:pPr>
            <w:r>
              <w:t xml:space="preserve">      </w:t>
            </w:r>
            <w:r w:rsidR="003A0BFF">
              <w:t>Com</w:t>
            </w:r>
            <w:r w:rsidR="00C344B4">
              <w:t>sa</w:t>
            </w:r>
            <w:r w:rsidR="003A0BFF">
              <w:t xml:space="preserve">ts University Islamabad </w:t>
            </w:r>
            <w:proofErr w:type="spellStart"/>
            <w:r w:rsidR="003A0BFF">
              <w:t>Lhr</w:t>
            </w:r>
            <w:proofErr w:type="spellEnd"/>
            <w:r w:rsidR="003A0BFF">
              <w:t>.</w:t>
            </w:r>
          </w:p>
          <w:p w14:paraId="2FD6576B" w14:textId="60A2B771" w:rsidR="004D3011" w:rsidRDefault="00265D02" w:rsidP="00265D02">
            <w:pPr>
              <w:pStyle w:val="Date"/>
            </w:pPr>
            <w:r>
              <w:t xml:space="preserve">      </w:t>
            </w:r>
            <w:r w:rsidR="003A0BFF">
              <w:t>2020</w:t>
            </w:r>
            <w:r w:rsidR="00036450" w:rsidRPr="00B359E4">
              <w:t xml:space="preserve"> </w:t>
            </w:r>
            <w:r w:rsidR="00AB120A">
              <w:t>–</w:t>
            </w:r>
            <w:r w:rsidR="00036450" w:rsidRPr="00B359E4">
              <w:t xml:space="preserve"> </w:t>
            </w:r>
            <w:r w:rsidR="003A0BFF">
              <w:t>2023</w:t>
            </w:r>
          </w:p>
          <w:p w14:paraId="4CE4655C" w14:textId="0C59C69A" w:rsidR="00036450" w:rsidRDefault="00036450" w:rsidP="00036450"/>
          <w:p w14:paraId="6B24BA97" w14:textId="1739A4A6" w:rsidR="00D338BE" w:rsidRPr="00D338BE" w:rsidRDefault="00D338BE" w:rsidP="00036450">
            <w:pPr>
              <w:rPr>
                <w:b/>
                <w:bCs/>
              </w:rPr>
            </w:pPr>
            <w:r w:rsidRPr="00AB120A">
              <w:rPr>
                <w:b/>
                <w:bCs/>
              </w:rPr>
              <w:t>Intermediate FSC</w:t>
            </w:r>
          </w:p>
          <w:p w14:paraId="71114AD1" w14:textId="3736872C" w:rsidR="00036450" w:rsidRPr="00B359E4" w:rsidRDefault="00D338BE" w:rsidP="00B359E4">
            <w:pPr>
              <w:pStyle w:val="Heading4"/>
            </w:pPr>
            <w:r>
              <w:t xml:space="preserve">    </w:t>
            </w:r>
            <w:r w:rsidR="00AB120A">
              <w:t>Punjab College</w:t>
            </w:r>
          </w:p>
          <w:p w14:paraId="429397B6" w14:textId="77777777" w:rsidR="00265D02" w:rsidRDefault="00D338BE" w:rsidP="00265D02">
            <w:pPr>
              <w:pStyle w:val="Date"/>
            </w:pPr>
            <w:r>
              <w:t xml:space="preserve">    </w:t>
            </w:r>
            <w:r w:rsidR="00AB120A">
              <w:t>2017</w:t>
            </w:r>
            <w:r w:rsidR="00036450" w:rsidRPr="00B359E4">
              <w:t xml:space="preserve"> </w:t>
            </w:r>
            <w:r w:rsidR="00AB120A">
              <w:t>–</w:t>
            </w:r>
            <w:r w:rsidR="00036450" w:rsidRPr="00B359E4">
              <w:t xml:space="preserve"> </w:t>
            </w:r>
            <w:r w:rsidR="00AB120A">
              <w:t>2019</w:t>
            </w:r>
          </w:p>
          <w:p w14:paraId="54E341D8" w14:textId="77777777" w:rsidR="00265D02" w:rsidRDefault="00265D02" w:rsidP="00265D02">
            <w:pPr>
              <w:pStyle w:val="Date"/>
            </w:pPr>
          </w:p>
          <w:p w14:paraId="19C1D115" w14:textId="75852ADC" w:rsidR="00265D02" w:rsidRPr="00265D02" w:rsidRDefault="00265D02" w:rsidP="00265D02">
            <w:pPr>
              <w:pStyle w:val="Date"/>
            </w:pPr>
            <w:r>
              <w:rPr>
                <w:b/>
                <w:bCs/>
              </w:rPr>
              <w:t>M</w:t>
            </w:r>
            <w:r w:rsidRPr="00265D02">
              <w:rPr>
                <w:b/>
                <w:bCs/>
              </w:rPr>
              <w:t>atriculation</w:t>
            </w:r>
            <w:r>
              <w:rPr>
                <w:b/>
                <w:bCs/>
              </w:rPr>
              <w:t xml:space="preserve"> </w:t>
            </w:r>
          </w:p>
          <w:p w14:paraId="3B7EDDDC" w14:textId="25C9AD62" w:rsidR="00265D02" w:rsidRPr="00B359E4" w:rsidRDefault="00265D02" w:rsidP="00265D02">
            <w:pPr>
              <w:pStyle w:val="Heading4"/>
            </w:pPr>
            <w:r>
              <w:t xml:space="preserve">    </w:t>
            </w:r>
            <w:r w:rsidRPr="00265D02">
              <w:t xml:space="preserve">cathedral school </w:t>
            </w:r>
            <w:proofErr w:type="spellStart"/>
            <w:r w:rsidR="00C344B4">
              <w:t>L</w:t>
            </w:r>
            <w:r w:rsidRPr="00265D02">
              <w:t>hr</w:t>
            </w:r>
            <w:proofErr w:type="spellEnd"/>
            <w:r w:rsidR="00C344B4">
              <w:t>.</w:t>
            </w:r>
          </w:p>
          <w:p w14:paraId="1408340F" w14:textId="7C2C8436" w:rsidR="00265D02" w:rsidRPr="00494406" w:rsidRDefault="00265D02" w:rsidP="00494406">
            <w:pPr>
              <w:pStyle w:val="Date"/>
              <w:rPr>
                <w:b/>
                <w:bCs/>
              </w:rPr>
            </w:pPr>
            <w:r>
              <w:t xml:space="preserve">    2015</w:t>
            </w:r>
            <w:r w:rsidRPr="00B359E4">
              <w:t xml:space="preserve"> </w:t>
            </w:r>
            <w:r>
              <w:t>–</w:t>
            </w:r>
            <w:r w:rsidRPr="00B359E4">
              <w:t xml:space="preserve"> </w:t>
            </w:r>
            <w:r>
              <w:t>2017</w:t>
            </w:r>
          </w:p>
          <w:sdt>
            <w:sdtPr>
              <w:id w:val="1001553383"/>
              <w:placeholder>
                <w:docPart w:val="A3C09EAF6C82461CAF4664948ECE709F"/>
              </w:placeholder>
              <w:temporary/>
              <w:showingPlcHdr/>
              <w15:appearance w15:val="hidden"/>
            </w:sdtPr>
            <w:sdtEndPr/>
            <w:sdtContent>
              <w:p w14:paraId="0D01BF5D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17170DE8" w14:textId="0BA62144" w:rsidR="00036450" w:rsidRDefault="00CC1E7D" w:rsidP="00B359E4">
            <w:pPr>
              <w:pStyle w:val="Heading4"/>
              <w:rPr>
                <w:bCs/>
              </w:rPr>
            </w:pPr>
            <w:r>
              <w:rPr>
                <w:rFonts w:ascii="Arial" w:hAnsi="Arial" w:cs="Arial"/>
                <w:color w:val="202124"/>
                <w:sz w:val="21"/>
                <w:szCs w:val="21"/>
                <w:shd w:val="clear" w:color="auto" w:fill="FFFFFF"/>
              </w:rPr>
              <w:t>University projects</w:t>
            </w:r>
            <w:r w:rsidR="00036450">
              <w:t xml:space="preserve"> </w:t>
            </w:r>
            <w:r w:rsidR="00C02A19">
              <w:t>(</w:t>
            </w:r>
            <w:r>
              <w:t>group leader</w:t>
            </w:r>
            <w:r w:rsidR="00C02A19">
              <w:t>)</w:t>
            </w:r>
          </w:p>
          <w:p w14:paraId="2D145055" w14:textId="5CA474E7" w:rsidR="006B68A8" w:rsidRDefault="006B68A8" w:rsidP="00CC1E7D">
            <w:pPr>
              <w:pStyle w:val="Date"/>
            </w:pPr>
          </w:p>
          <w:p w14:paraId="75872507" w14:textId="097DE8C7" w:rsidR="006B0622" w:rsidRPr="006B0622" w:rsidRDefault="006B0622" w:rsidP="006B0622">
            <w:r w:rsidRPr="00B70D6A">
              <w:rPr>
                <w:rFonts w:ascii="Arial" w:hAnsi="Arial" w:cs="Arial"/>
                <w:color w:val="202124"/>
                <w:shd w:val="clear" w:color="auto" w:fill="FFFFFF"/>
              </w:rPr>
              <w:t>Analyzing and modifying existing software as well as designing, constructing and testing end-user applications</w:t>
            </w:r>
            <w:r>
              <w:t>.</w:t>
            </w:r>
          </w:p>
          <w:p w14:paraId="6ECFE3A0" w14:textId="201CBCA6" w:rsidR="00A5530A" w:rsidRPr="006B68A8" w:rsidRDefault="006B68A8" w:rsidP="006B68A8">
            <w:r>
              <w:t xml:space="preserve">Data structures project </w:t>
            </w:r>
            <w:r w:rsidR="00265D02">
              <w:t>of Airline reservation system</w:t>
            </w:r>
            <w:r w:rsidR="00C344B4">
              <w:t xml:space="preserve"> </w:t>
            </w:r>
            <w:r w:rsidR="00265D02">
              <w:t>(stack and queue)</w:t>
            </w:r>
            <w:r w:rsidR="00A5530A">
              <w:t>.</w:t>
            </w:r>
          </w:p>
          <w:p w14:paraId="2BF4EEDE" w14:textId="24926AED" w:rsidR="00A5530A" w:rsidRDefault="006B68A8" w:rsidP="00494406">
            <w:pPr>
              <w:pStyle w:val="Date"/>
            </w:pPr>
            <w:r>
              <w:t>Database project of hostel data management</w:t>
            </w:r>
            <w:r w:rsidR="00A5530A">
              <w:t xml:space="preserve"> (HTML, CSS, PHP, MYSQL)</w:t>
            </w:r>
            <w:r>
              <w:t>.</w:t>
            </w:r>
          </w:p>
          <w:p w14:paraId="3B53BCDA" w14:textId="222CDA65" w:rsidR="00A5530A" w:rsidRPr="00A5530A" w:rsidRDefault="00A5530A" w:rsidP="00A5530A">
            <w:r>
              <w:t>Different small projects in JAVA, C++ and C like car racing,</w:t>
            </w:r>
            <w:r w:rsidR="006B0622">
              <w:t xml:space="preserve"> snake game and</w:t>
            </w:r>
            <w:r>
              <w:t xml:space="preserve"> </w:t>
            </w:r>
            <w:r w:rsidR="006B0622">
              <w:t>word puzzle respectively.</w:t>
            </w:r>
          </w:p>
          <w:p w14:paraId="6425A797" w14:textId="77777777" w:rsidR="004D3011" w:rsidRDefault="004D3011" w:rsidP="00036450"/>
          <w:p w14:paraId="139B300A" w14:textId="3274E864" w:rsidR="004D3011" w:rsidRPr="004D3011" w:rsidRDefault="00C344B4" w:rsidP="00B359E4">
            <w:pPr>
              <w:pStyle w:val="Heading4"/>
              <w:rPr>
                <w:bCs/>
              </w:rPr>
            </w:pPr>
            <w:r>
              <w:rPr>
                <w:rFonts w:ascii="Arial" w:hAnsi="Arial" w:cs="Arial"/>
                <w:color w:val="202124"/>
                <w:sz w:val="21"/>
                <w:szCs w:val="21"/>
                <w:shd w:val="clear" w:color="auto" w:fill="FFFFFF"/>
              </w:rPr>
              <w:t>Work</w:t>
            </w:r>
          </w:p>
          <w:p w14:paraId="438E9D7D" w14:textId="44323965" w:rsidR="004D3011" w:rsidRDefault="009C12FA" w:rsidP="00B359E4">
            <w:pPr>
              <w:pStyle w:val="Date"/>
            </w:pPr>
            <w:r>
              <w:t>202</w:t>
            </w:r>
            <w:r w:rsidR="008A668A">
              <w:t>0</w:t>
            </w:r>
            <w:r w:rsidR="004D3011" w:rsidRPr="004D3011">
              <w:t>–</w:t>
            </w:r>
            <w:r>
              <w:t>202</w:t>
            </w:r>
            <w:r w:rsidR="008A668A">
              <w:t>1</w:t>
            </w:r>
          </w:p>
          <w:p w14:paraId="55D0BEF1" w14:textId="344237B5" w:rsidR="008A668A" w:rsidRDefault="008A668A" w:rsidP="008A668A">
            <w:r>
              <w:t xml:space="preserve">As a Promoter of VIVO mobile selling company in </w:t>
            </w:r>
            <w:proofErr w:type="spellStart"/>
            <w:r>
              <w:t>Lhr</w:t>
            </w:r>
            <w:proofErr w:type="spellEnd"/>
            <w:r w:rsidR="00A5530A">
              <w:t>.</w:t>
            </w:r>
            <w:r w:rsidR="00882AD5">
              <w:t xml:space="preserve"> which includes dealing with different customers telling them about specification of</w:t>
            </w:r>
            <w:r w:rsidR="00A5530A">
              <w:t xml:space="preserve"> the phone etc.</w:t>
            </w:r>
          </w:p>
          <w:p w14:paraId="3461D97F" w14:textId="581B261F" w:rsidR="00494406" w:rsidRDefault="00494406" w:rsidP="00494406">
            <w:pPr>
              <w:pStyle w:val="Heading2"/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sz w:val="18"/>
                <w:szCs w:val="22"/>
              </w:rPr>
            </w:pPr>
            <w:r>
              <w:t>Career objective</w:t>
            </w:r>
          </w:p>
          <w:p w14:paraId="0F973CFF" w14:textId="3752E5CF" w:rsidR="00494406" w:rsidRPr="000847D5" w:rsidRDefault="00494406" w:rsidP="00494406">
            <w:pPr>
              <w:rPr>
                <w:szCs w:val="18"/>
              </w:rPr>
            </w:pPr>
            <w:r w:rsidRPr="00035E12">
              <w:rPr>
                <w:szCs w:val="18"/>
              </w:rPr>
              <w:t>My goal is to learn latest technology evolving in IT world and had an expertise over most of high demand low- and high-level languages used for software development</w:t>
            </w:r>
          </w:p>
          <w:p w14:paraId="380BCA0B" w14:textId="77777777" w:rsidR="00494406" w:rsidRDefault="00494406" w:rsidP="00494406">
            <w:pPr>
              <w:rPr>
                <w:szCs w:val="18"/>
              </w:rPr>
            </w:pPr>
          </w:p>
          <w:p w14:paraId="2C0C7048" w14:textId="182489A0" w:rsidR="000847D5" w:rsidRDefault="000847D5" w:rsidP="000847D5"/>
          <w:p w14:paraId="3F8F93EE" w14:textId="77777777" w:rsidR="006B68A8" w:rsidRDefault="006B68A8" w:rsidP="006B68A8"/>
          <w:p w14:paraId="4546A6FD" w14:textId="77777777" w:rsidR="006B68A8" w:rsidRDefault="006B68A8" w:rsidP="006B68A8"/>
          <w:p w14:paraId="39E965F0" w14:textId="6A9EB1ED" w:rsidR="006B68A8" w:rsidRPr="006B68A8" w:rsidRDefault="006B68A8" w:rsidP="006B68A8">
            <w:r>
              <w:softHyphen/>
            </w:r>
            <w:r>
              <w:softHyphen/>
            </w:r>
          </w:p>
        </w:tc>
      </w:tr>
      <w:tr w:rsidR="00265D02" w14:paraId="4A2086AD" w14:textId="77777777" w:rsidTr="002E630D">
        <w:trPr>
          <w:trHeight w:val="549"/>
        </w:trPr>
        <w:tc>
          <w:tcPr>
            <w:tcW w:w="3539" w:type="dxa"/>
          </w:tcPr>
          <w:p w14:paraId="16346A2F" w14:textId="77777777" w:rsidR="00265D02" w:rsidRDefault="00265D02" w:rsidP="00036450">
            <w:pPr>
              <w:pStyle w:val="Heading3"/>
            </w:pPr>
          </w:p>
        </w:tc>
        <w:tc>
          <w:tcPr>
            <w:tcW w:w="703" w:type="dxa"/>
          </w:tcPr>
          <w:p w14:paraId="73DA4604" w14:textId="77777777" w:rsidR="00265D02" w:rsidRDefault="00265D02" w:rsidP="000C45FF">
            <w:pPr>
              <w:tabs>
                <w:tab w:val="left" w:pos="990"/>
              </w:tabs>
            </w:pPr>
          </w:p>
        </w:tc>
        <w:tc>
          <w:tcPr>
            <w:tcW w:w="6531" w:type="dxa"/>
          </w:tcPr>
          <w:p w14:paraId="17BD0975" w14:textId="0DFE50A3" w:rsidR="00882AD5" w:rsidRPr="00882AD5" w:rsidRDefault="00882AD5" w:rsidP="00882AD5"/>
        </w:tc>
      </w:tr>
    </w:tbl>
    <w:p w14:paraId="5E2B1201" w14:textId="77777777" w:rsidR="0043117B" w:rsidRDefault="00754C37" w:rsidP="00882AD5">
      <w:pPr>
        <w:tabs>
          <w:tab w:val="left" w:pos="990"/>
        </w:tabs>
      </w:pPr>
    </w:p>
    <w:sectPr w:rsidR="0043117B" w:rsidSect="000C45FF">
      <w:headerReference w:type="default" r:id="rId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6D331" w14:textId="77777777" w:rsidR="003F2074" w:rsidRDefault="003F2074" w:rsidP="000C45FF">
      <w:r>
        <w:separator/>
      </w:r>
    </w:p>
  </w:endnote>
  <w:endnote w:type="continuationSeparator" w:id="0">
    <w:p w14:paraId="6B40A65B" w14:textId="77777777" w:rsidR="003F2074" w:rsidRDefault="003F2074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89286" w14:textId="77777777" w:rsidR="003F2074" w:rsidRDefault="003F2074" w:rsidP="000C45FF">
      <w:r>
        <w:separator/>
      </w:r>
    </w:p>
  </w:footnote>
  <w:footnote w:type="continuationSeparator" w:id="0">
    <w:p w14:paraId="354B5DA0" w14:textId="77777777" w:rsidR="003F2074" w:rsidRDefault="003F2074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1CA3A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0E8A89C" wp14:editId="58994967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D1143"/>
    <w:multiLevelType w:val="hybridMultilevel"/>
    <w:tmpl w:val="ECC0287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0F2329"/>
    <w:multiLevelType w:val="hybridMultilevel"/>
    <w:tmpl w:val="3766A4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133560">
    <w:abstractNumId w:val="1"/>
  </w:num>
  <w:num w:numId="2" w16cid:durableId="1804031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yMjQ2NDe3NDAxMTNX0lEKTi0uzszPAykwrAUAfxZq0SwAAAA="/>
  </w:docVars>
  <w:rsids>
    <w:rsidRoot w:val="00992004"/>
    <w:rsid w:val="00035E12"/>
    <w:rsid w:val="00036450"/>
    <w:rsid w:val="00076FEC"/>
    <w:rsid w:val="000822F9"/>
    <w:rsid w:val="000847D5"/>
    <w:rsid w:val="00086ADD"/>
    <w:rsid w:val="00087046"/>
    <w:rsid w:val="00094499"/>
    <w:rsid w:val="000C45FF"/>
    <w:rsid w:val="000D28A0"/>
    <w:rsid w:val="000E3FD1"/>
    <w:rsid w:val="00112054"/>
    <w:rsid w:val="001317D8"/>
    <w:rsid w:val="001525E1"/>
    <w:rsid w:val="001556F3"/>
    <w:rsid w:val="00180329"/>
    <w:rsid w:val="0019001F"/>
    <w:rsid w:val="001A74A5"/>
    <w:rsid w:val="001B2ABD"/>
    <w:rsid w:val="001E0391"/>
    <w:rsid w:val="001E1759"/>
    <w:rsid w:val="001F0090"/>
    <w:rsid w:val="001F1ECC"/>
    <w:rsid w:val="002240BC"/>
    <w:rsid w:val="002400EB"/>
    <w:rsid w:val="00256CF7"/>
    <w:rsid w:val="00265D02"/>
    <w:rsid w:val="00276375"/>
    <w:rsid w:val="00281FD5"/>
    <w:rsid w:val="00287302"/>
    <w:rsid w:val="002E630D"/>
    <w:rsid w:val="0030481B"/>
    <w:rsid w:val="003156FC"/>
    <w:rsid w:val="003254B5"/>
    <w:rsid w:val="00337499"/>
    <w:rsid w:val="0037121F"/>
    <w:rsid w:val="003910D8"/>
    <w:rsid w:val="003A0BFF"/>
    <w:rsid w:val="003A6B7D"/>
    <w:rsid w:val="003B06CA"/>
    <w:rsid w:val="003F2074"/>
    <w:rsid w:val="004071FC"/>
    <w:rsid w:val="00434B57"/>
    <w:rsid w:val="00445947"/>
    <w:rsid w:val="00461380"/>
    <w:rsid w:val="004813B3"/>
    <w:rsid w:val="00494406"/>
    <w:rsid w:val="00496591"/>
    <w:rsid w:val="004C37A9"/>
    <w:rsid w:val="004C63E4"/>
    <w:rsid w:val="004D3011"/>
    <w:rsid w:val="004D766C"/>
    <w:rsid w:val="005262AC"/>
    <w:rsid w:val="005B76C0"/>
    <w:rsid w:val="005E39D5"/>
    <w:rsid w:val="00600670"/>
    <w:rsid w:val="0062123A"/>
    <w:rsid w:val="00646E75"/>
    <w:rsid w:val="00664BEE"/>
    <w:rsid w:val="006771D0"/>
    <w:rsid w:val="006B0622"/>
    <w:rsid w:val="006B68A8"/>
    <w:rsid w:val="00715FCB"/>
    <w:rsid w:val="00743101"/>
    <w:rsid w:val="00764C9F"/>
    <w:rsid w:val="007775E1"/>
    <w:rsid w:val="007867A0"/>
    <w:rsid w:val="007927F5"/>
    <w:rsid w:val="007A0FC0"/>
    <w:rsid w:val="00802CA0"/>
    <w:rsid w:val="00861017"/>
    <w:rsid w:val="00864D0C"/>
    <w:rsid w:val="00873E58"/>
    <w:rsid w:val="00882AD5"/>
    <w:rsid w:val="008A668A"/>
    <w:rsid w:val="009260CD"/>
    <w:rsid w:val="00940A66"/>
    <w:rsid w:val="00952C25"/>
    <w:rsid w:val="00972044"/>
    <w:rsid w:val="00985565"/>
    <w:rsid w:val="00992004"/>
    <w:rsid w:val="009C12FA"/>
    <w:rsid w:val="009D7C8A"/>
    <w:rsid w:val="00A2118D"/>
    <w:rsid w:val="00A5530A"/>
    <w:rsid w:val="00AB120A"/>
    <w:rsid w:val="00AD0A50"/>
    <w:rsid w:val="00AD76E2"/>
    <w:rsid w:val="00AF17C0"/>
    <w:rsid w:val="00AF62C5"/>
    <w:rsid w:val="00B20152"/>
    <w:rsid w:val="00B359E4"/>
    <w:rsid w:val="00B5377C"/>
    <w:rsid w:val="00B57D98"/>
    <w:rsid w:val="00B64F7C"/>
    <w:rsid w:val="00B70850"/>
    <w:rsid w:val="00B70D6A"/>
    <w:rsid w:val="00B97A7F"/>
    <w:rsid w:val="00C02A19"/>
    <w:rsid w:val="00C066B6"/>
    <w:rsid w:val="00C344B4"/>
    <w:rsid w:val="00C37234"/>
    <w:rsid w:val="00C37BA1"/>
    <w:rsid w:val="00C4674C"/>
    <w:rsid w:val="00C506CF"/>
    <w:rsid w:val="00C72BED"/>
    <w:rsid w:val="00C9578B"/>
    <w:rsid w:val="00CB0055"/>
    <w:rsid w:val="00CC1E7D"/>
    <w:rsid w:val="00D2522B"/>
    <w:rsid w:val="00D338BE"/>
    <w:rsid w:val="00D422DE"/>
    <w:rsid w:val="00D5459D"/>
    <w:rsid w:val="00DA1F4D"/>
    <w:rsid w:val="00DD172A"/>
    <w:rsid w:val="00E25A26"/>
    <w:rsid w:val="00E4381A"/>
    <w:rsid w:val="00E55D74"/>
    <w:rsid w:val="00F60274"/>
    <w:rsid w:val="00F77FB9"/>
    <w:rsid w:val="00FA3510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F8AAB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C372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ibek\AppData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763704F085242EA83E2BCF6381144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FDA644-77F8-4A44-999B-29601BAC0334}"/>
      </w:docPartPr>
      <w:docPartBody>
        <w:p w:rsidR="004276D5" w:rsidRDefault="00233B19">
          <w:pPr>
            <w:pStyle w:val="6763704F085242EA83E2BCF638114457"/>
          </w:pPr>
          <w:r w:rsidRPr="00D5459D">
            <w:t>Profile</w:t>
          </w:r>
        </w:p>
      </w:docPartBody>
    </w:docPart>
    <w:docPart>
      <w:docPartPr>
        <w:name w:val="A8838F65C3D3493EA94A89EADBB5D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1DE17A-101C-47A0-AA98-56F6BC6B2E26}"/>
      </w:docPartPr>
      <w:docPartBody>
        <w:p w:rsidR="004276D5" w:rsidRDefault="00233B19">
          <w:pPr>
            <w:pStyle w:val="A8838F65C3D3493EA94A89EADBB5DAF9"/>
          </w:pPr>
          <w:r w:rsidRPr="00CB0055">
            <w:t>Contact</w:t>
          </w:r>
        </w:p>
      </w:docPartBody>
    </w:docPart>
    <w:docPart>
      <w:docPartPr>
        <w:name w:val="461402BF52434681AE1C434557D83F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AD8043-31B8-4ED0-AB7D-E3763EC7672E}"/>
      </w:docPartPr>
      <w:docPartBody>
        <w:p w:rsidR="004276D5" w:rsidRDefault="00233B19">
          <w:pPr>
            <w:pStyle w:val="461402BF52434681AE1C434557D83F31"/>
          </w:pPr>
          <w:r w:rsidRPr="004D3011">
            <w:t>PHONE:</w:t>
          </w:r>
        </w:p>
      </w:docPartBody>
    </w:docPart>
    <w:docPart>
      <w:docPartPr>
        <w:name w:val="BB37264557544124ADB81AA2C4A5AE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9CEBD6-9E63-4796-9A69-F82B5129B583}"/>
      </w:docPartPr>
      <w:docPartBody>
        <w:p w:rsidR="004276D5" w:rsidRDefault="00233B19">
          <w:pPr>
            <w:pStyle w:val="BB37264557544124ADB81AA2C4A5AECE"/>
          </w:pPr>
          <w:r w:rsidRPr="004D3011">
            <w:t>EMAIL:</w:t>
          </w:r>
        </w:p>
      </w:docPartBody>
    </w:docPart>
    <w:docPart>
      <w:docPartPr>
        <w:name w:val="D41B62D364264CEC9F5D459B7D342C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567090-8D70-4A48-B8AC-5ECBAE2505FA}"/>
      </w:docPartPr>
      <w:docPartBody>
        <w:p w:rsidR="004276D5" w:rsidRDefault="00233B19">
          <w:pPr>
            <w:pStyle w:val="D41B62D364264CEC9F5D459B7D342CE9"/>
          </w:pPr>
          <w:r w:rsidRPr="00036450">
            <w:t>EDUCATION</w:t>
          </w:r>
        </w:p>
      </w:docPartBody>
    </w:docPart>
    <w:docPart>
      <w:docPartPr>
        <w:name w:val="A3C09EAF6C82461CAF4664948ECE70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9960EC-6C72-480A-A57B-9C27E5E43C80}"/>
      </w:docPartPr>
      <w:docPartBody>
        <w:p w:rsidR="004276D5" w:rsidRDefault="00233B19">
          <w:pPr>
            <w:pStyle w:val="A3C09EAF6C82461CAF4664948ECE709F"/>
          </w:pPr>
          <w:r w:rsidRPr="00036450">
            <w:t>WORK 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B19"/>
    <w:rsid w:val="00233B19"/>
    <w:rsid w:val="003A3220"/>
    <w:rsid w:val="004276D5"/>
    <w:rsid w:val="006F1551"/>
    <w:rsid w:val="0079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63704F085242EA83E2BCF638114457">
    <w:name w:val="6763704F085242EA83E2BCF638114457"/>
  </w:style>
  <w:style w:type="paragraph" w:customStyle="1" w:styleId="A8838F65C3D3493EA94A89EADBB5DAF9">
    <w:name w:val="A8838F65C3D3493EA94A89EADBB5DAF9"/>
  </w:style>
  <w:style w:type="paragraph" w:customStyle="1" w:styleId="461402BF52434681AE1C434557D83F31">
    <w:name w:val="461402BF52434681AE1C434557D83F31"/>
  </w:style>
  <w:style w:type="paragraph" w:customStyle="1" w:styleId="BB37264557544124ADB81AA2C4A5AECE">
    <w:name w:val="BB37264557544124ADB81AA2C4A5AECE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D41B62D364264CEC9F5D459B7D342CE9">
    <w:name w:val="D41B62D364264CEC9F5D459B7D342CE9"/>
  </w:style>
  <w:style w:type="paragraph" w:customStyle="1" w:styleId="A3C09EAF6C82461CAF4664948ECE709F">
    <w:name w:val="A3C09EAF6C82461CAF4664948ECE709F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TotalTime>0</TotalTime>
  <Pages>1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2022-08-11T13:51:00Z</dcterms:created>
  <dcterms:modified xsi:type="dcterms:W3CDTF">2022-08-11T13:51:00Z</dcterms:modified>
</cp:coreProperties>
</file>